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60" w:rsidRDefault="0065776A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F3ABB" wp14:editId="177D0A21">
                <wp:simplePos x="0" y="0"/>
                <wp:positionH relativeFrom="margin">
                  <wp:posOffset>1773957</wp:posOffset>
                </wp:positionH>
                <wp:positionV relativeFrom="paragraph">
                  <wp:posOffset>14605</wp:posOffset>
                </wp:positionV>
                <wp:extent cx="1747777" cy="2639028"/>
                <wp:effectExtent l="0" t="0" r="2413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7" cy="263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D47C5D" w:rsidP="00D47C5D">
                            <w:pPr>
                              <w:jc w:val="center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5776A">
                              <w:rPr>
                                <w:sz w:val="22"/>
                                <w:szCs w:val="22"/>
                                <w:u w:val="single"/>
                              </w:rPr>
                              <w:t>Diskur</w:t>
                            </w:r>
                          </w:p>
                          <w:p w:rsidR="0065776A" w:rsidRDefault="0065776A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ID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Nafn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Útgáfudagur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Utgefandi_ID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Tegund_ID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 xml:space="preserve">Lag_ID </w:t>
                            </w:r>
                          </w:p>
                          <w:p w:rsidR="0065776A" w:rsidRPr="0065776A" w:rsidRDefault="0065776A" w:rsidP="0065776A">
                            <w:pP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#Lag(ID)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#Utgefandi(ID)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br/>
                              <w:t>#Tegund(ID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F3A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9.7pt;margin-top:1.15pt;width:137.6pt;height:20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" fillcolor="white [3201]" strokeweight=".5pt">
                <v:textbox>
                  <w:txbxContent>
                    <w:p w:rsidR="00905E60" w:rsidRDefault="00D47C5D" w:rsidP="00D47C5D">
                      <w:pPr>
                        <w:jc w:val="center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65776A">
                        <w:rPr>
                          <w:sz w:val="22"/>
                          <w:szCs w:val="22"/>
                          <w:u w:val="single"/>
                        </w:rPr>
                        <w:t>Diskur</w:t>
                      </w:r>
                    </w:p>
                    <w:p w:rsidR="0065776A" w:rsidRDefault="0065776A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ID 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Nafn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Útgáfudagur</w:t>
                      </w:r>
                      <w:bookmarkStart w:id="1" w:name="_GoBack"/>
                      <w:bookmarkEnd w:id="1"/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Utgefandi_ID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Tegund_ID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 xml:space="preserve">Lag_ID </w:t>
                      </w:r>
                    </w:p>
                    <w:p w:rsidR="0065776A" w:rsidRPr="0065776A" w:rsidRDefault="0065776A" w:rsidP="0065776A">
                      <w:pP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#Lag(ID)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#Utgefandi(ID)</w:t>
                      </w: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br/>
                        <w:t>#Tegund(ID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7C5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F3ABB" wp14:editId="177D0A21">
                <wp:simplePos x="0" y="0"/>
                <wp:positionH relativeFrom="margin">
                  <wp:posOffset>-25205</wp:posOffset>
                </wp:positionH>
                <wp:positionV relativeFrom="paragraph">
                  <wp:posOffset>10648</wp:posOffset>
                </wp:positionV>
                <wp:extent cx="1306285" cy="1894115"/>
                <wp:effectExtent l="0" t="0" r="2730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1894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905E60" w:rsidP="0065776A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905E60">
                              <w:rPr>
                                <w:u w:val="single"/>
                              </w:rPr>
                              <w:t>Flytjandi</w:t>
                            </w:r>
                            <w:r w:rsidRPr="00905E60">
                              <w:rPr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</w:p>
                          <w:p w:rsidR="0065776A" w:rsidRPr="0065776A" w:rsidRDefault="0065776A" w:rsidP="0065776A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shd w:val="clear" w:color="auto" w:fill="F1F0F0"/>
                              </w:rPr>
                              <w:t>ID Nafn Fæðingardagur Dánardagur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F3ABB" id="Text Box 3" o:spid="_x0000_s1027" type="#_x0000_t202" style="position:absolute;left:0;text-align:left;margin-left:-2pt;margin-top:.85pt;width:102.85pt;height:149.1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" fillcolor="white [3201]" strokeweight=".5pt">
                <v:textbox>
                  <w:txbxContent>
                    <w:p w:rsidR="00905E60" w:rsidRDefault="00905E60" w:rsidP="0065776A">
                      <w:pPr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 w:rsidRPr="00905E60">
                        <w:rPr>
                          <w:u w:val="single"/>
                        </w:rPr>
                        <w:t>Flytjandi</w:t>
                      </w:r>
                      <w:r w:rsidRPr="00905E60">
                        <w:rPr>
                          <w:color w:val="FFFFFF" w:themeColor="background1"/>
                          <w:u w:val="single"/>
                        </w:rPr>
                        <w:t xml:space="preserve"> </w:t>
                      </w:r>
                    </w:p>
                    <w:p w:rsidR="0065776A" w:rsidRPr="0065776A" w:rsidRDefault="0065776A" w:rsidP="0065776A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ascii="Segoe UI" w:hAnsi="Segoe UI" w:cs="Segoe UI"/>
                          <w:color w:val="000000"/>
                          <w:shd w:val="clear" w:color="auto" w:fill="F1F0F0"/>
                        </w:rPr>
                        <w:t>ID Nafn Fæðingardagur Dánardagur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E6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F3ABB" wp14:editId="177D0A21">
                <wp:simplePos x="0" y="0"/>
                <wp:positionH relativeFrom="margin">
                  <wp:posOffset>7324530</wp:posOffset>
                </wp:positionH>
                <wp:positionV relativeFrom="paragraph">
                  <wp:posOffset>8475</wp:posOffset>
                </wp:positionV>
                <wp:extent cx="1306285" cy="1894115"/>
                <wp:effectExtent l="0" t="0" r="2730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1894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65776A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Tegund</w:t>
                            </w:r>
                          </w:p>
                          <w:p w:rsidR="0065776A" w:rsidRPr="0065776A" w:rsidRDefault="0065776A" w:rsidP="006577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F3ABB" id="Text Box 7" o:spid="_x0000_s1028" type="#_x0000_t202" style="position:absolute;left:0;text-align:left;margin-left:576.75pt;margin-top:.65pt;width:102.85pt;height:149.1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" fillcolor="white [3201]" strokeweight=".5pt">
                <v:textbox>
                  <w:txbxContent>
                    <w:p w:rsidR="00905E60" w:rsidRDefault="0065776A" w:rsidP="00D47C5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Tegund</w:t>
                      </w:r>
                    </w:p>
                    <w:p w:rsidR="0065776A" w:rsidRPr="0065776A" w:rsidRDefault="0065776A" w:rsidP="0065776A"/>
                  </w:txbxContent>
                </v:textbox>
                <w10:wrap anchorx="margin"/>
              </v:shape>
            </w:pict>
          </mc:Fallback>
        </mc:AlternateContent>
      </w:r>
      <w:r w:rsidR="00905E6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F3ABB" wp14:editId="177D0A21">
                <wp:simplePos x="0" y="0"/>
                <wp:positionH relativeFrom="margin">
                  <wp:posOffset>5579110</wp:posOffset>
                </wp:positionH>
                <wp:positionV relativeFrom="paragraph">
                  <wp:posOffset>2293</wp:posOffset>
                </wp:positionV>
                <wp:extent cx="1306285" cy="1894115"/>
                <wp:effectExtent l="0" t="0" r="2730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1894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76A" w:rsidRDefault="0065776A" w:rsidP="0065776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5776A">
                              <w:rPr>
                                <w:u w:val="single"/>
                              </w:rPr>
                              <w:t>Flokkur</w:t>
                            </w:r>
                          </w:p>
                          <w:p w:rsidR="0065776A" w:rsidRPr="0065776A" w:rsidRDefault="0065776A" w:rsidP="0065776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F3ABB" id="Text Box 6" o:spid="_x0000_s1029" type="#_x0000_t202" style="position:absolute;left:0;text-align:left;margin-left:439.3pt;margin-top:.2pt;width:102.85pt;height:149.1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" fillcolor="white [3201]" strokeweight=".5pt">
                <v:textbox>
                  <w:txbxContent>
                    <w:p w:rsidR="0065776A" w:rsidRDefault="0065776A" w:rsidP="0065776A">
                      <w:pPr>
                        <w:jc w:val="center"/>
                        <w:rPr>
                          <w:u w:val="single"/>
                        </w:rPr>
                      </w:pPr>
                      <w:r w:rsidRPr="0065776A">
                        <w:rPr>
                          <w:u w:val="single"/>
                        </w:rPr>
                        <w:t>Flokkur</w:t>
                      </w:r>
                    </w:p>
                    <w:p w:rsidR="0065776A" w:rsidRPr="0065776A" w:rsidRDefault="0065776A" w:rsidP="0065776A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5E60" w:rsidRDefault="00905E60" w:rsidP="00D47C5D">
      <w:pPr>
        <w:jc w:val="center"/>
      </w:pPr>
    </w:p>
    <w:p w:rsidR="00905E60" w:rsidRDefault="00905E60" w:rsidP="00D47C5D">
      <w:pPr>
        <w:jc w:val="center"/>
      </w:pPr>
    </w:p>
    <w:p w:rsidR="00905E60" w:rsidRDefault="00905E60" w:rsidP="00D47C5D">
      <w:pPr>
        <w:jc w:val="center"/>
      </w:pPr>
    </w:p>
    <w:p w:rsidR="00905E60" w:rsidRDefault="00905E60" w:rsidP="00D47C5D">
      <w:pPr>
        <w:jc w:val="center"/>
      </w:pPr>
    </w:p>
    <w:p w:rsidR="00905E60" w:rsidRDefault="00905E60" w:rsidP="00D47C5D">
      <w:pPr>
        <w:jc w:val="center"/>
      </w:pPr>
    </w:p>
    <w:p w:rsidR="00D47C5D" w:rsidRDefault="00905E60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F3ABB" wp14:editId="177D0A21">
                <wp:simplePos x="0" y="0"/>
                <wp:positionH relativeFrom="margin">
                  <wp:align>left</wp:align>
                </wp:positionH>
                <wp:positionV relativeFrom="paragraph">
                  <wp:posOffset>539789</wp:posOffset>
                </wp:positionV>
                <wp:extent cx="1306285" cy="1894115"/>
                <wp:effectExtent l="0" t="0" r="2730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1894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905E60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5776A">
                              <w:rPr>
                                <w:u w:val="single"/>
                              </w:rPr>
                              <w:t>Útgefandi</w:t>
                            </w:r>
                          </w:p>
                          <w:p w:rsidR="0065776A" w:rsidRPr="0065776A" w:rsidRDefault="0065776A" w:rsidP="0065776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F3ABB" id="Text Box 8" o:spid="_x0000_s1030" type="#_x0000_t202" style="position:absolute;left:0;text-align:left;margin-left:0;margin-top:42.5pt;width:102.85pt;height:149.1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" fillcolor="white [3201]" strokeweight=".5pt">
                <v:textbox>
                  <w:txbxContent>
                    <w:p w:rsidR="00905E60" w:rsidRDefault="00905E60" w:rsidP="00D47C5D">
                      <w:pPr>
                        <w:jc w:val="center"/>
                        <w:rPr>
                          <w:u w:val="single"/>
                        </w:rPr>
                      </w:pPr>
                      <w:r w:rsidRPr="0065776A">
                        <w:rPr>
                          <w:u w:val="single"/>
                        </w:rPr>
                        <w:t>Útgefandi</w:t>
                      </w:r>
                    </w:p>
                    <w:p w:rsidR="0065776A" w:rsidRPr="0065776A" w:rsidRDefault="0065776A" w:rsidP="0065776A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7C5D" w:rsidRPr="00D47C5D" w:rsidRDefault="0065776A" w:rsidP="00D47C5D">
      <w:pPr>
        <w:jc w:val="center"/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F3ABB" wp14:editId="177D0A21">
                <wp:simplePos x="0" y="0"/>
                <wp:positionH relativeFrom="margin">
                  <wp:posOffset>5706319</wp:posOffset>
                </wp:positionH>
                <wp:positionV relativeFrom="paragraph">
                  <wp:posOffset>12161</wp:posOffset>
                </wp:positionV>
                <wp:extent cx="1306285" cy="1894115"/>
                <wp:effectExtent l="0" t="0" r="2730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1894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5E60" w:rsidRDefault="0065776A" w:rsidP="00D47C5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Lag</w:t>
                            </w:r>
                          </w:p>
                          <w:p w:rsidR="0065776A" w:rsidRPr="0065776A" w:rsidRDefault="0065776A" w:rsidP="006577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F3ABB" id="Text Box 5" o:spid="_x0000_s1031" type="#_x0000_t202" style="position:absolute;left:0;text-align:left;margin-left:449.3pt;margin-top:.95pt;width:102.85pt;height:149.1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" fillcolor="white [3201]" strokeweight=".5pt">
                <v:textbox>
                  <w:txbxContent>
                    <w:p w:rsidR="00905E60" w:rsidRDefault="0065776A" w:rsidP="00D47C5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Lag</w:t>
                      </w:r>
                    </w:p>
                    <w:p w:rsidR="0065776A" w:rsidRPr="0065776A" w:rsidRDefault="0065776A" w:rsidP="0065776A"/>
                  </w:txbxContent>
                </v:textbox>
                <w10:wrap anchorx="margin"/>
              </v:shape>
            </w:pict>
          </mc:Fallback>
        </mc:AlternateContent>
      </w:r>
    </w:p>
    <w:p w:rsidR="00D47C5D" w:rsidRPr="00D47C5D" w:rsidRDefault="00D47C5D" w:rsidP="00D47C5D">
      <w:pPr>
        <w:jc w:val="center"/>
      </w:pPr>
    </w:p>
    <w:p w:rsidR="00D47C5D" w:rsidRPr="00D47C5D" w:rsidRDefault="00D47C5D" w:rsidP="00D47C5D">
      <w:pPr>
        <w:jc w:val="center"/>
      </w:pPr>
    </w:p>
    <w:p w:rsidR="00D47C5D" w:rsidRPr="00D47C5D" w:rsidRDefault="00D47C5D" w:rsidP="00D47C5D">
      <w:pPr>
        <w:jc w:val="center"/>
      </w:pPr>
    </w:p>
    <w:p w:rsidR="00D47C5D" w:rsidRDefault="00D47C5D" w:rsidP="00D47C5D">
      <w:pPr>
        <w:jc w:val="center"/>
      </w:pPr>
    </w:p>
    <w:p w:rsidR="0065776A" w:rsidRDefault="0065776A" w:rsidP="00D47C5D">
      <w:pPr>
        <w:tabs>
          <w:tab w:val="left" w:pos="4192"/>
        </w:tabs>
        <w:jc w:val="center"/>
      </w:pPr>
    </w:p>
    <w:p w:rsidR="00C54BF9" w:rsidRPr="0065776A" w:rsidRDefault="0065776A" w:rsidP="0065776A">
      <w:pPr>
        <w:tabs>
          <w:tab w:val="left" w:pos="8348"/>
        </w:tabs>
        <w:spacing w:line="240" w:lineRule="auto"/>
      </w:pPr>
      <w:r>
        <w:tab/>
      </w:r>
    </w:p>
    <w:sectPr w:rsidR="00C54BF9" w:rsidRPr="0065776A" w:rsidSect="00905E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60"/>
    <w:rsid w:val="0065776A"/>
    <w:rsid w:val="00905E60"/>
    <w:rsid w:val="0096735B"/>
    <w:rsid w:val="00D47C5D"/>
    <w:rsid w:val="00E1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8D49"/>
  <w15:chartTrackingRefBased/>
  <w15:docId w15:val="{BA0C4784-9D70-4FCE-862B-A280D300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is-I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C5D"/>
  </w:style>
  <w:style w:type="paragraph" w:styleId="Heading1">
    <w:name w:val="heading 1"/>
    <w:basedOn w:val="Normal"/>
    <w:next w:val="Normal"/>
    <w:link w:val="Heading1Char"/>
    <w:uiPriority w:val="9"/>
    <w:qFormat/>
    <w:rsid w:val="00D47C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C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C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C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C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C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C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C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C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C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C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C5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C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C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C5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C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7C5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7C5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C5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C5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47C5D"/>
    <w:rPr>
      <w:b/>
      <w:bCs/>
    </w:rPr>
  </w:style>
  <w:style w:type="character" w:styleId="Emphasis">
    <w:name w:val="Emphasis"/>
    <w:basedOn w:val="DefaultParagraphFont"/>
    <w:uiPriority w:val="20"/>
    <w:qFormat/>
    <w:rsid w:val="00D47C5D"/>
    <w:rPr>
      <w:i/>
      <w:iCs/>
      <w:color w:val="000000" w:themeColor="text1"/>
    </w:rPr>
  </w:style>
  <w:style w:type="paragraph" w:styleId="NoSpacing">
    <w:name w:val="No Spacing"/>
    <w:uiPriority w:val="1"/>
    <w:qFormat/>
    <w:rsid w:val="00D47C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C5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7C5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C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C5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7C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7C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7C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7C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7C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C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53C53-20BA-4021-B839-EAAF3794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 Ingólfsson</dc:creator>
  <cp:keywords/>
  <dc:description/>
  <cp:lastModifiedBy>Kolbeinn Ingólfsson</cp:lastModifiedBy>
  <cp:revision>1</cp:revision>
  <dcterms:created xsi:type="dcterms:W3CDTF">2017-04-24T13:45:00Z</dcterms:created>
  <dcterms:modified xsi:type="dcterms:W3CDTF">2017-04-24T14:23:00Z</dcterms:modified>
</cp:coreProperties>
</file>